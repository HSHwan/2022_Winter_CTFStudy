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C28B" w14:textId="7C8DE1AF" w:rsidR="00482DA1" w:rsidRPr="00482DA1" w:rsidRDefault="00482DA1" w:rsidP="00855982">
      <w:pPr>
        <w:pStyle w:val="1"/>
        <w:rPr>
          <w:rFonts w:eastAsia="맑은 고딕" w:hint="eastAsia"/>
        </w:rPr>
      </w:pPr>
      <w:r>
        <w:rPr>
          <w:rFonts w:eastAsia="맑은 고딕"/>
        </w:rPr>
        <w:t xml:space="preserve">HACKCTF </w:t>
      </w:r>
    </w:p>
    <w:p w14:paraId="0AF6DF4A" w14:textId="2F82E92B" w:rsidR="005E3723" w:rsidRPr="00855982" w:rsidRDefault="005E3723" w:rsidP="005E3723">
      <w:pPr>
        <w:pStyle w:val="1"/>
      </w:pPr>
      <w:r>
        <w:t>So easy</w:t>
      </w:r>
      <w:r w:rsidRPr="005E3723">
        <w:t xml:space="preserve"> </w:t>
      </w:r>
    </w:p>
    <w:p w14:paraId="3BE0CBDC" w14:textId="77777777" w:rsidR="005E3723" w:rsidRDefault="005E3723" w:rsidP="005E3723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우선 받은 그림을 </w:t>
      </w:r>
      <w:r>
        <w:rPr>
          <w:rFonts w:ascii="바탕" w:eastAsia="바탕" w:hAnsi="바탕" w:cs="바탕"/>
        </w:rPr>
        <w:t>HxD</w:t>
      </w:r>
      <w:r>
        <w:rPr>
          <w:rFonts w:ascii="바탕" w:eastAsia="바탕" w:hAnsi="바탕" w:cs="바탕" w:hint="eastAsia"/>
        </w:rPr>
        <w:t>를 이용하여 열어주었다.</w:t>
      </w:r>
    </w:p>
    <w:p w14:paraId="39F996AE" w14:textId="77777777" w:rsidR="005E3723" w:rsidRDefault="005E3723" w:rsidP="005E3723">
      <w:pPr>
        <w:rPr>
          <w:rFonts w:eastAsia="맑은 고딕"/>
        </w:rPr>
      </w:pPr>
      <w:r>
        <w:rPr>
          <w:rFonts w:ascii="바탕" w:eastAsia="바탕" w:hAnsi="바탕" w:cs="바탕"/>
          <w:noProof/>
        </w:rPr>
        <w:drawing>
          <wp:inline distT="0" distB="0" distL="0" distR="0" wp14:anchorId="39C9285B" wp14:editId="751DFB9B">
            <wp:extent cx="5724525" cy="4781550"/>
            <wp:effectExtent l="0" t="0" r="952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704C" w14:textId="77777777" w:rsidR="005E3723" w:rsidRDefault="005E3723" w:rsidP="005E3723">
      <w:pPr>
        <w:rPr>
          <w:rFonts w:eastAsia="맑은 고딕"/>
        </w:rPr>
      </w:pPr>
      <w:r>
        <w:rPr>
          <w:rFonts w:eastAsia="맑은 고딕" w:hint="eastAsia"/>
        </w:rPr>
        <w:t>파일을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살펴보던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hidden.txt</w:t>
      </w:r>
      <w:r>
        <w:rPr>
          <w:rFonts w:eastAsia="맑은 고딕" w:hint="eastAsia"/>
        </w:rPr>
        <w:t>라는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글씨를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되었고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위쪽에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압축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헤더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PK</w:t>
      </w:r>
      <w:r>
        <w:rPr>
          <w:rFonts w:eastAsia="맑은 고딕" w:hint="eastAsia"/>
        </w:rPr>
        <w:t>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확인하였다</w:t>
      </w:r>
      <w:r>
        <w:rPr>
          <w:rFonts w:eastAsia="맑은 고딕" w:hint="eastAsia"/>
        </w:rPr>
        <w:t>.</w:t>
      </w:r>
    </w:p>
    <w:p w14:paraId="72DEDA57" w14:textId="77777777" w:rsidR="005E3723" w:rsidRDefault="005E3723" w:rsidP="005E3723">
      <w:pPr>
        <w:rPr>
          <w:rFonts w:eastAsia="맑은 고딕"/>
        </w:rPr>
      </w:pP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선택된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따로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.zip</w:t>
      </w:r>
      <w:r>
        <w:rPr>
          <w:rFonts w:eastAsia="맑은 고딕" w:hint="eastAsia"/>
        </w:rPr>
        <w:t>확장자를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해결하였다</w:t>
      </w:r>
    </w:p>
    <w:p w14:paraId="6A6B276D" w14:textId="77777777" w:rsidR="005E3723" w:rsidRDefault="005E3723" w:rsidP="005E3723">
      <w:pPr>
        <w:rPr>
          <w:rFonts w:eastAsia="맑은 고딕"/>
        </w:rPr>
      </w:pPr>
      <w:r>
        <w:rPr>
          <w:rFonts w:eastAsia="맑은 고딕"/>
        </w:rPr>
        <w:br/>
      </w:r>
      <w:r>
        <w:rPr>
          <w:rFonts w:eastAsia="맑은 고딕"/>
        </w:rPr>
        <w:br/>
      </w:r>
    </w:p>
    <w:p w14:paraId="2BD46920" w14:textId="77777777" w:rsidR="005E3723" w:rsidRDefault="005E3723" w:rsidP="005E3723">
      <w:pPr>
        <w:rPr>
          <w:rFonts w:eastAsia="맑은 고딕"/>
        </w:rPr>
      </w:pPr>
    </w:p>
    <w:p w14:paraId="0ED1B304" w14:textId="77777777" w:rsidR="005E3723" w:rsidRDefault="005E3723" w:rsidP="005E3723">
      <w:pPr>
        <w:rPr>
          <w:rFonts w:eastAsia="맑은 고딕"/>
        </w:rPr>
      </w:pPr>
    </w:p>
    <w:p w14:paraId="1DCD5162" w14:textId="77777777" w:rsidR="005E3723" w:rsidRDefault="005E3723" w:rsidP="005E3723">
      <w:pPr>
        <w:rPr>
          <w:rFonts w:eastAsia="맑은 고딕"/>
        </w:rPr>
      </w:pPr>
    </w:p>
    <w:p w14:paraId="68B7E787" w14:textId="77777777" w:rsidR="005E3723" w:rsidRPr="005E3723" w:rsidRDefault="005E3723" w:rsidP="005E3723">
      <w:pPr>
        <w:rPr>
          <w:rFonts w:eastAsia="맑은 고딕" w:hint="eastAsia"/>
        </w:rPr>
      </w:pPr>
    </w:p>
    <w:p w14:paraId="36DC0097" w14:textId="7631FA4E" w:rsidR="00855982" w:rsidRPr="005E3723" w:rsidRDefault="005E3723" w:rsidP="00855982">
      <w:pPr>
        <w:pStyle w:val="1"/>
        <w:rPr>
          <w:rFonts w:hint="eastAsia"/>
        </w:rPr>
      </w:pPr>
      <w:r>
        <w:rPr>
          <w:rFonts w:ascii="바탕" w:eastAsia="바탕" w:hAnsi="바탕" w:cs="바탕" w:hint="eastAsia"/>
        </w:rPr>
        <w:t>세상에서 잊혀진 날 찾아줘</w:t>
      </w:r>
    </w:p>
    <w:p w14:paraId="7DD15AC1" w14:textId="27C89083" w:rsidR="005E3723" w:rsidRDefault="005E3723" w:rsidP="005E3723">
      <w:pPr>
        <w:rPr>
          <w:rFonts w:eastAsia="맑은 고딕"/>
        </w:rPr>
      </w:pPr>
      <w:r>
        <w:rPr>
          <w:rFonts w:eastAsia="맑은 고딕" w:hint="eastAsia"/>
        </w:rPr>
        <w:t>파일을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받으면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pdf</w:t>
      </w:r>
      <w:r>
        <w:rPr>
          <w:rFonts w:eastAsia="맑은 고딕" w:hint="eastAsia"/>
        </w:rPr>
        <w:t>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그림이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숨겨져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되고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 w:rsidR="00255B46">
        <w:rPr>
          <w:rFonts w:eastAsia="맑은 고딕" w:hint="eastAsia"/>
        </w:rPr>
        <w:t>p</w:t>
      </w:r>
      <w:r w:rsidR="00255B46">
        <w:rPr>
          <w:rFonts w:eastAsia="맑은 고딕"/>
        </w:rPr>
        <w:t>df</w:t>
      </w:r>
      <w:r w:rsidR="00255B46">
        <w:rPr>
          <w:rFonts w:eastAsia="맑은 고딕" w:hint="eastAsia"/>
        </w:rPr>
        <w:t>에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/>
        </w:rPr>
        <w:t>jpg</w:t>
      </w:r>
      <w:r w:rsidR="00255B46">
        <w:rPr>
          <w:rFonts w:eastAsia="맑은 고딕" w:hint="eastAsia"/>
        </w:rPr>
        <w:t>를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삽입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할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때</w:t>
      </w:r>
      <w:r w:rsidR="00255B46">
        <w:rPr>
          <w:rFonts w:eastAsia="맑은 고딕" w:hint="eastAsia"/>
        </w:rPr>
        <w:t xml:space="preserve"> j</w:t>
      </w:r>
      <w:r w:rsidR="00255B46">
        <w:rPr>
          <w:rFonts w:eastAsia="맑은 고딕"/>
        </w:rPr>
        <w:t>pg</w:t>
      </w:r>
      <w:r w:rsidR="00255B46">
        <w:rPr>
          <w:rFonts w:eastAsia="맑은 고딕" w:hint="eastAsia"/>
        </w:rPr>
        <w:t>가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그대로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들어간다는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것을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알게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되었다</w:t>
      </w:r>
      <w:r w:rsidR="00255B46">
        <w:rPr>
          <w:rFonts w:eastAsia="맑은 고딕" w:hint="eastAsia"/>
        </w:rPr>
        <w:t>.</w:t>
      </w:r>
      <w:r w:rsidR="00255B46">
        <w:rPr>
          <w:rFonts w:eastAsia="맑은 고딕"/>
        </w:rPr>
        <w:t xml:space="preserve"> </w:t>
      </w:r>
      <w:r w:rsidR="00255B46">
        <w:rPr>
          <w:rFonts w:eastAsia="맑은 고딕" w:hint="eastAsia"/>
        </w:rPr>
        <w:t>그래서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/>
        </w:rPr>
        <w:t>jpg</w:t>
      </w:r>
      <w:r w:rsidR="00255B46">
        <w:rPr>
          <w:rFonts w:eastAsia="맑은 고딕" w:hint="eastAsia"/>
        </w:rPr>
        <w:t>의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헤더와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/>
        </w:rPr>
        <w:t>footer</w:t>
      </w:r>
      <w:r w:rsidR="00255B46">
        <w:rPr>
          <w:rFonts w:eastAsia="맑은 고딕" w:hint="eastAsia"/>
        </w:rPr>
        <w:t>를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찾아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그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부분을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제거하여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주니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/>
        </w:rPr>
        <w:t xml:space="preserve">key </w:t>
      </w:r>
      <w:r w:rsidR="00255B46">
        <w:rPr>
          <w:rFonts w:eastAsia="맑은 고딕" w:hint="eastAsia"/>
        </w:rPr>
        <w:t>값을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얻을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수</w:t>
      </w:r>
      <w:r w:rsidR="00255B46">
        <w:rPr>
          <w:rFonts w:eastAsia="맑은 고딕" w:hint="eastAsia"/>
        </w:rPr>
        <w:t xml:space="preserve"> </w:t>
      </w:r>
      <w:r w:rsidR="00255B46">
        <w:rPr>
          <w:rFonts w:eastAsia="맑은 고딕" w:hint="eastAsia"/>
        </w:rPr>
        <w:t>있었다</w:t>
      </w:r>
    </w:p>
    <w:p w14:paraId="545CBB65" w14:textId="75A16BDE" w:rsidR="00255B46" w:rsidRPr="005E3723" w:rsidRDefault="00255B46" w:rsidP="005E3723">
      <w:pPr>
        <w:rPr>
          <w:rFonts w:eastAsia="맑은 고딕" w:hint="eastAsia"/>
        </w:rPr>
      </w:pPr>
      <w:r w:rsidRPr="00255B46">
        <w:rPr>
          <w:rFonts w:eastAsia="맑은 고딕"/>
        </w:rPr>
        <w:drawing>
          <wp:inline distT="0" distB="0" distL="0" distR="0" wp14:anchorId="4CB40BB9" wp14:editId="3F0FB510">
            <wp:extent cx="5732145" cy="444246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46" w:rsidRPr="005E3723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C60C0" w14:textId="77777777" w:rsidR="00204543" w:rsidRDefault="00204543" w:rsidP="00855982">
      <w:pPr>
        <w:spacing w:after="0" w:line="240" w:lineRule="auto"/>
      </w:pPr>
      <w:r>
        <w:separator/>
      </w:r>
    </w:p>
  </w:endnote>
  <w:endnote w:type="continuationSeparator" w:id="0">
    <w:p w14:paraId="0D2C5640" w14:textId="77777777" w:rsidR="00204543" w:rsidRDefault="0020454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C4A40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20B4" w14:textId="77777777" w:rsidR="00204543" w:rsidRDefault="00204543" w:rsidP="00855982">
      <w:pPr>
        <w:spacing w:after="0" w:line="240" w:lineRule="auto"/>
      </w:pPr>
      <w:r>
        <w:separator/>
      </w:r>
    </w:p>
  </w:footnote>
  <w:footnote w:type="continuationSeparator" w:id="0">
    <w:p w14:paraId="41E97D9D" w14:textId="77777777" w:rsidR="00204543" w:rsidRDefault="0020454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A1"/>
    <w:rsid w:val="001D4362"/>
    <w:rsid w:val="001F20A9"/>
    <w:rsid w:val="00204543"/>
    <w:rsid w:val="00255B46"/>
    <w:rsid w:val="00482DA1"/>
    <w:rsid w:val="005E3723"/>
    <w:rsid w:val="006D3C62"/>
    <w:rsid w:val="007833A7"/>
    <w:rsid w:val="00855982"/>
    <w:rsid w:val="009D291F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05CBE"/>
  <w15:chartTrackingRefBased/>
  <w15:docId w15:val="{847CCA36-48A2-483B-AAC6-C9A28AB5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yo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12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taeyeon kim</dc:creator>
  <cp:lastModifiedBy>김태연</cp:lastModifiedBy>
  <cp:revision>1</cp:revision>
  <dcterms:created xsi:type="dcterms:W3CDTF">2022-02-09T11:32:00Z</dcterms:created>
  <dcterms:modified xsi:type="dcterms:W3CDTF">2022-02-09T11:44:00Z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